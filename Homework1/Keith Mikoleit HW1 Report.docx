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1479459"/>
        <w:docPartObj>
          <w:docPartGallery w:val="Cover Pages"/>
          <w:docPartUnique/>
        </w:docPartObj>
      </w:sdtPr>
      <w:sdtContent>
        <w:p w:rsidR="00BF6DA1" w:rsidRDefault="00BF6DA1">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8720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6DA1" w:rsidRDefault="00BF6DA1">
                                    <w:pPr>
                                      <w:pStyle w:val="NoSpacing"/>
                                      <w:jc w:val="right"/>
                                      <w:rPr>
                                        <w:color w:val="595959" w:themeColor="text1" w:themeTint="A6"/>
                                        <w:sz w:val="28"/>
                                        <w:szCs w:val="28"/>
                                      </w:rPr>
                                    </w:pPr>
                                    <w:r>
                                      <w:rPr>
                                        <w:color w:val="595959" w:themeColor="text1" w:themeTint="A6"/>
                                        <w:sz w:val="28"/>
                                        <w:szCs w:val="28"/>
                                      </w:rPr>
                                      <w:t>Keith Mikoleit</w:t>
                                    </w:r>
                                  </w:p>
                                </w:sdtContent>
                              </w:sdt>
                              <w:p w:rsidR="00BF6DA1" w:rsidRDefault="00BF6DA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UW# 1468441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BF6DA1" w:rsidRDefault="00BF6DA1">
                              <w:pPr>
                                <w:pStyle w:val="NoSpacing"/>
                                <w:jc w:val="right"/>
                                <w:rPr>
                                  <w:color w:val="595959" w:themeColor="text1" w:themeTint="A6"/>
                                  <w:sz w:val="28"/>
                                  <w:szCs w:val="28"/>
                                </w:rPr>
                              </w:pPr>
                              <w:r>
                                <w:rPr>
                                  <w:color w:val="595959" w:themeColor="text1" w:themeTint="A6"/>
                                  <w:sz w:val="28"/>
                                  <w:szCs w:val="28"/>
                                </w:rPr>
                                <w:t>Keith Mikoleit</w:t>
                              </w:r>
                            </w:p>
                          </w:sdtContent>
                        </w:sdt>
                        <w:p w:rsidR="00BF6DA1" w:rsidRDefault="00BF6DA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UW# 1468441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DA1" w:rsidRDefault="00BF6DA1">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BF6DA1" w:rsidRDefault="00BF6DA1">
                                    <w:pPr>
                                      <w:pStyle w:val="NoSpacing"/>
                                      <w:jc w:val="right"/>
                                      <w:rPr>
                                        <w:color w:val="595959" w:themeColor="text1" w:themeTint="A6"/>
                                        <w:sz w:val="20"/>
                                        <w:szCs w:val="20"/>
                                      </w:rPr>
                                    </w:pPr>
                                    <w:r w:rsidRPr="00BF6DA1">
                                      <w:t xml:space="preserve">In this assignment I used the </w:t>
                                    </w:r>
                                    <w:proofErr w:type="spellStart"/>
                                    <w:r w:rsidRPr="00BF6DA1">
                                      <w:t>OpenCV</w:t>
                                    </w:r>
                                    <w:proofErr w:type="spellEnd"/>
                                    <w:r w:rsidRPr="00BF6DA1">
                                      <w:t xml:space="preserve"> package for Python to find the connected components of several MRI generated images of the liver and kidneys.  All functions referenced are from the </w:t>
                                    </w:r>
                                    <w:proofErr w:type="spellStart"/>
                                    <w:r w:rsidRPr="00BF6DA1">
                                      <w:t>OpenCV</w:t>
                                    </w:r>
                                    <w:proofErr w:type="spellEnd"/>
                                    <w:r w:rsidRPr="00BF6DA1">
                                      <w:t xml:space="preserve"> and </w:t>
                                    </w:r>
                                    <w:proofErr w:type="spellStart"/>
                                    <w:r w:rsidRPr="00BF6DA1">
                                      <w:t>Numpy</w:t>
                                    </w:r>
                                    <w:proofErr w:type="spellEnd"/>
                                    <w:r w:rsidRPr="00BF6DA1">
                                      <w:t xml:space="preserve"> Packages.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BF6DA1" w:rsidRDefault="00BF6DA1">
                          <w:pPr>
                            <w:pStyle w:val="NoSpacing"/>
                            <w:jc w:val="right"/>
                            <w:rPr>
                              <w:color w:val="5B9BD5" w:themeColor="accent1"/>
                              <w:sz w:val="28"/>
                              <w:szCs w:val="28"/>
                            </w:rPr>
                          </w:pPr>
                          <w:r>
                            <w:rPr>
                              <w:color w:val="5B9BD5" w:themeColor="accent1"/>
                              <w:sz w:val="28"/>
                              <w:szCs w:val="28"/>
                            </w:rPr>
                            <w:t>Abstract</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rsidR="00BF6DA1" w:rsidRDefault="00BF6DA1">
                              <w:pPr>
                                <w:pStyle w:val="NoSpacing"/>
                                <w:jc w:val="right"/>
                                <w:rPr>
                                  <w:color w:val="595959" w:themeColor="text1" w:themeTint="A6"/>
                                  <w:sz w:val="20"/>
                                  <w:szCs w:val="20"/>
                                </w:rPr>
                              </w:pPr>
                              <w:r w:rsidRPr="00BF6DA1">
                                <w:t xml:space="preserve">In this assignment I used the </w:t>
                              </w:r>
                              <w:proofErr w:type="spellStart"/>
                              <w:r w:rsidRPr="00BF6DA1">
                                <w:t>OpenCV</w:t>
                              </w:r>
                              <w:proofErr w:type="spellEnd"/>
                              <w:r w:rsidRPr="00BF6DA1">
                                <w:t xml:space="preserve"> package for Python to find the connected components of several MRI generated images of the liver and kidneys.  All functions referenced are from the </w:t>
                              </w:r>
                              <w:proofErr w:type="spellStart"/>
                              <w:r w:rsidRPr="00BF6DA1">
                                <w:t>OpenCV</w:t>
                              </w:r>
                              <w:proofErr w:type="spellEnd"/>
                              <w:r w:rsidRPr="00BF6DA1">
                                <w:t xml:space="preserve"> and </w:t>
                              </w:r>
                              <w:proofErr w:type="spellStart"/>
                              <w:r w:rsidRPr="00BF6DA1">
                                <w:t>Numpy</w:t>
                              </w:r>
                              <w:proofErr w:type="spellEnd"/>
                              <w:r w:rsidRPr="00BF6DA1">
                                <w:t xml:space="preserve"> Packages.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6DA1" w:rsidRDefault="00BF6DA1" w:rsidP="00BF6DA1">
                                <w:pPr>
                                  <w:rPr>
                                    <w:color w:val="5B9BD5" w:themeColor="accent1"/>
                                    <w:sz w:val="64"/>
                                    <w:szCs w:val="64"/>
                                  </w:rPr>
                                </w:pP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F6DA1" w:rsidRDefault="00BF6DA1">
                                    <w:pPr>
                                      <w:jc w:val="right"/>
                                      <w:rPr>
                                        <w:smallCaps/>
                                        <w:color w:val="404040" w:themeColor="text1" w:themeTint="BF"/>
                                        <w:sz w:val="36"/>
                                        <w:szCs w:val="36"/>
                                      </w:rPr>
                                    </w:pPr>
                                    <w:r>
                                      <w:rPr>
                                        <w:color w:val="404040" w:themeColor="text1" w:themeTint="BF"/>
                                        <w:sz w:val="36"/>
                                        <w:szCs w:val="36"/>
                                      </w:rPr>
                                      <w:t>EE596 Homework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BF6DA1" w:rsidRDefault="00BF6DA1" w:rsidP="00BF6DA1">
                          <w:pPr>
                            <w:rPr>
                              <w:color w:val="5B9BD5" w:themeColor="accent1"/>
                              <w:sz w:val="64"/>
                              <w:szCs w:val="64"/>
                            </w:rPr>
                          </w:pP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BF6DA1" w:rsidRDefault="00BF6DA1">
                              <w:pPr>
                                <w:jc w:val="right"/>
                                <w:rPr>
                                  <w:smallCaps/>
                                  <w:color w:val="404040" w:themeColor="text1" w:themeTint="BF"/>
                                  <w:sz w:val="36"/>
                                  <w:szCs w:val="36"/>
                                </w:rPr>
                              </w:pPr>
                              <w:r>
                                <w:rPr>
                                  <w:color w:val="404040" w:themeColor="text1" w:themeTint="BF"/>
                                  <w:sz w:val="36"/>
                                  <w:szCs w:val="36"/>
                                </w:rPr>
                                <w:t>EE596 Homework 1</w:t>
                              </w:r>
                            </w:p>
                          </w:sdtContent>
                        </w:sdt>
                      </w:txbxContent>
                    </v:textbox>
                    <w10:wrap type="square" anchorx="page" anchory="page"/>
                  </v:shape>
                </w:pict>
              </mc:Fallback>
            </mc:AlternateContent>
          </w:r>
        </w:p>
        <w:p w:rsidR="00BF6DA1" w:rsidRDefault="00BF6DA1">
          <w:r>
            <w:br w:type="page"/>
          </w:r>
        </w:p>
      </w:sdtContent>
    </w:sdt>
    <w:p w:rsidR="00657D43" w:rsidRDefault="00657D43" w:rsidP="00657D43">
      <w:pPr>
        <w:pStyle w:val="Heading1"/>
      </w:pPr>
      <w:r>
        <w:lastRenderedPageBreak/>
        <w:t>1</w:t>
      </w:r>
      <w:r w:rsidRPr="00657D43">
        <w:rPr>
          <w:vertAlign w:val="superscript"/>
        </w:rPr>
        <w:t>st</w:t>
      </w:r>
      <w:r>
        <w:t xml:space="preserve"> Image: g006.png</w:t>
      </w:r>
    </w:p>
    <w:p w:rsidR="00657D43" w:rsidRDefault="00657D43" w:rsidP="00657D43"/>
    <w:p w:rsidR="00657D43" w:rsidRDefault="00657D43" w:rsidP="00657D43">
      <w:r>
        <w:t>For the first image I created a binary from the original my thresholding with a threshold of 128 and a max value of 255.  I then opened the image with an ellipse of size (17,17), and then closed it with an ellipse of size (1,1).  Results shown below:</w:t>
      </w:r>
    </w:p>
    <w:p w:rsidR="00657D43" w:rsidRDefault="00657D43" w:rsidP="00657D43"/>
    <w:p w:rsidR="00657D43" w:rsidRDefault="00657D43" w:rsidP="00657D43">
      <w:pPr>
        <w:pStyle w:val="Heading2"/>
      </w:pPr>
      <w:r>
        <w:t>Original and Thres</w:t>
      </w:r>
      <w:r w:rsidR="000A001B">
        <w:t>h</w:t>
      </w:r>
      <w:r>
        <w:t>old</w:t>
      </w:r>
    </w:p>
    <w:p w:rsidR="00657D43" w:rsidRDefault="00657D43" w:rsidP="00657D43"/>
    <w:p w:rsidR="00657D43" w:rsidRDefault="00657D43" w:rsidP="00657D43">
      <w:r>
        <w:rPr>
          <w:noProof/>
        </w:rPr>
        <w:drawing>
          <wp:inline distT="0" distB="0" distL="0" distR="0" wp14:anchorId="68492FB5" wp14:editId="42A866FB">
            <wp:extent cx="2537016" cy="26479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7016" cy="2647950"/>
                    </a:xfrm>
                    <a:prstGeom prst="rect">
                      <a:avLst/>
                    </a:prstGeom>
                  </pic:spPr>
                </pic:pic>
              </a:graphicData>
            </a:graphic>
          </wp:inline>
        </w:drawing>
      </w:r>
      <w:r>
        <w:rPr>
          <w:noProof/>
        </w:rPr>
        <w:drawing>
          <wp:inline distT="0" distB="0" distL="0" distR="0" wp14:anchorId="79E7DB32" wp14:editId="4ED0F7DD">
            <wp:extent cx="2593347" cy="267621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3347" cy="2676217"/>
                    </a:xfrm>
                    <a:prstGeom prst="rect">
                      <a:avLst/>
                    </a:prstGeom>
                  </pic:spPr>
                </pic:pic>
              </a:graphicData>
            </a:graphic>
          </wp:inline>
        </w:drawing>
      </w:r>
    </w:p>
    <w:p w:rsidR="00657D43" w:rsidRDefault="00657D43" w:rsidP="00657D43"/>
    <w:p w:rsidR="00657D43" w:rsidRDefault="00657D43" w:rsidP="00657D43">
      <w:pPr>
        <w:pStyle w:val="Heading2"/>
      </w:pPr>
      <w:r>
        <w:t>Opening and Closing</w:t>
      </w:r>
    </w:p>
    <w:p w:rsidR="00657D43" w:rsidRPr="00657D43" w:rsidRDefault="00657D43" w:rsidP="00657D43"/>
    <w:p w:rsidR="00657D43" w:rsidRDefault="00657D43" w:rsidP="00657D43">
      <w:r>
        <w:rPr>
          <w:noProof/>
        </w:rPr>
        <w:drawing>
          <wp:inline distT="0" distB="0" distL="0" distR="0" wp14:anchorId="4F5137A1" wp14:editId="5F4028DB">
            <wp:extent cx="2533650" cy="2634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2634230"/>
                    </a:xfrm>
                    <a:prstGeom prst="rect">
                      <a:avLst/>
                    </a:prstGeom>
                  </pic:spPr>
                </pic:pic>
              </a:graphicData>
            </a:graphic>
          </wp:inline>
        </w:drawing>
      </w:r>
      <w:r>
        <w:rPr>
          <w:noProof/>
        </w:rPr>
        <w:drawing>
          <wp:inline distT="0" distB="0" distL="0" distR="0" wp14:anchorId="4F5FB658" wp14:editId="5CB6AAB6">
            <wp:extent cx="2505075" cy="26100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075" cy="2610050"/>
                    </a:xfrm>
                    <a:prstGeom prst="rect">
                      <a:avLst/>
                    </a:prstGeom>
                  </pic:spPr>
                </pic:pic>
              </a:graphicData>
            </a:graphic>
          </wp:inline>
        </w:drawing>
      </w:r>
    </w:p>
    <w:p w:rsidR="00BF6DA1" w:rsidRDefault="00BF6DA1" w:rsidP="00657D43"/>
    <w:p w:rsidR="00BF6DA1" w:rsidRDefault="00BF6DA1" w:rsidP="00657D43"/>
    <w:p w:rsidR="00BF6DA1" w:rsidRDefault="00BF6DA1">
      <w:pPr>
        <w:rPr>
          <w:rFonts w:asciiTheme="majorHAnsi" w:eastAsiaTheme="majorEastAsia" w:hAnsiTheme="majorHAnsi" w:cstheme="majorBidi"/>
          <w:color w:val="2E74B5" w:themeColor="accent1" w:themeShade="BF"/>
          <w:sz w:val="26"/>
          <w:szCs w:val="26"/>
        </w:rPr>
      </w:pPr>
      <w:r>
        <w:br w:type="page"/>
      </w:r>
    </w:p>
    <w:p w:rsidR="00BF6DA1" w:rsidRDefault="00BF6DA1" w:rsidP="00BF6DA1">
      <w:pPr>
        <w:pStyle w:val="Heading2"/>
      </w:pPr>
      <w:r>
        <w:lastRenderedPageBreak/>
        <w:t>Connected Components</w:t>
      </w:r>
    </w:p>
    <w:p w:rsidR="00BF6DA1" w:rsidRDefault="00BF6DA1" w:rsidP="00657D43"/>
    <w:p w:rsidR="00657D43" w:rsidRDefault="00BF6DA1" w:rsidP="00657D43">
      <w:r>
        <w:t>Finally,</w:t>
      </w:r>
      <w:r w:rsidR="00657D43">
        <w:t xml:space="preserve"> I used </w:t>
      </w:r>
      <w:proofErr w:type="spellStart"/>
      <w:r w:rsidR="00657D43">
        <w:t>findCountours</w:t>
      </w:r>
      <w:proofErr w:type="spellEnd"/>
      <w:r w:rsidR="00657D43">
        <w:t xml:space="preserve"> to get the extreme outer contours and save all points for drawing later.  I then</w:t>
      </w:r>
      <w:r>
        <w:t xml:space="preserve"> created an empty array of zeros of the same size of the original image using the </w:t>
      </w:r>
      <w:proofErr w:type="spellStart"/>
      <w:r>
        <w:t>numpy</w:t>
      </w:r>
      <w:proofErr w:type="spellEnd"/>
      <w:r>
        <w:t xml:space="preserve"> function zeros and then filled this array using</w:t>
      </w:r>
      <w:r w:rsidR="00657D43">
        <w:t xml:space="preserve"> </w:t>
      </w:r>
      <w:proofErr w:type="spellStart"/>
      <w:r w:rsidR="00657D43">
        <w:t>drawContours</w:t>
      </w:r>
      <w:proofErr w:type="spellEnd"/>
      <w:r>
        <w:t xml:space="preserve">.  The function </w:t>
      </w:r>
      <w:proofErr w:type="spellStart"/>
      <w:r>
        <w:t>randint</w:t>
      </w:r>
      <w:proofErr w:type="spellEnd"/>
      <w:r>
        <w:t xml:space="preserve"> was used to generate random colors for the different connected components.</w:t>
      </w:r>
    </w:p>
    <w:p w:rsidR="00BF6DA1" w:rsidRDefault="00BF6DA1" w:rsidP="00657D43"/>
    <w:p w:rsidR="00BF6DA1" w:rsidRDefault="00BF6DA1" w:rsidP="00657D43">
      <w:r>
        <w:rPr>
          <w:noProof/>
        </w:rPr>
        <w:drawing>
          <wp:inline distT="0" distB="0" distL="0" distR="0" wp14:anchorId="137C643D" wp14:editId="6F405517">
            <wp:extent cx="5848350" cy="607157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9168" cy="6093183"/>
                    </a:xfrm>
                    <a:prstGeom prst="rect">
                      <a:avLst/>
                    </a:prstGeom>
                  </pic:spPr>
                </pic:pic>
              </a:graphicData>
            </a:graphic>
          </wp:inline>
        </w:drawing>
      </w:r>
    </w:p>
    <w:p w:rsidR="006A5C86" w:rsidRDefault="006A5C86">
      <w:r>
        <w:br w:type="page"/>
      </w:r>
    </w:p>
    <w:p w:rsidR="006A5C86" w:rsidRDefault="00BA0ED4" w:rsidP="006A5C86">
      <w:pPr>
        <w:pStyle w:val="Heading1"/>
      </w:pPr>
      <w:r>
        <w:lastRenderedPageBreak/>
        <w:t>2</w:t>
      </w:r>
      <w:r w:rsidRPr="00BA0ED4">
        <w:rPr>
          <w:vertAlign w:val="superscript"/>
        </w:rPr>
        <w:t>nd</w:t>
      </w:r>
      <w:r w:rsidR="00A72FF1">
        <w:t xml:space="preserve"> Image: kidney</w:t>
      </w:r>
      <w:r w:rsidR="006A5C86">
        <w:t>.png</w:t>
      </w:r>
    </w:p>
    <w:p w:rsidR="006A5C86" w:rsidRDefault="006A5C86" w:rsidP="006A5C86"/>
    <w:p w:rsidR="006A5C86" w:rsidRDefault="006A5C86" w:rsidP="006A5C86">
      <w:r>
        <w:t xml:space="preserve">For the </w:t>
      </w:r>
      <w:r>
        <w:t>second</w:t>
      </w:r>
      <w:r>
        <w:t xml:space="preserve"> image I created a binary from the original my thresholding with a threshold of 128 and a max value of 255.  I then opened the ima</w:t>
      </w:r>
      <w:r w:rsidR="00A72FF1">
        <w:t>ge with an ellipse of size (17,17</w:t>
      </w:r>
      <w:r>
        <w:t>), and then closed it with an ellipse of size (</w:t>
      </w:r>
      <w:r w:rsidR="00A72FF1">
        <w:t>2,2</w:t>
      </w:r>
      <w:r>
        <w:t>).  Results shown below:</w:t>
      </w:r>
    </w:p>
    <w:p w:rsidR="006A5C86" w:rsidRDefault="006A5C86" w:rsidP="006A5C86"/>
    <w:p w:rsidR="006A5C86" w:rsidRDefault="006A5C86" w:rsidP="006A5C86">
      <w:pPr>
        <w:pStyle w:val="Heading2"/>
      </w:pPr>
      <w:r>
        <w:t>Original and Thres</w:t>
      </w:r>
      <w:r w:rsidR="000A001B">
        <w:t>h</w:t>
      </w:r>
      <w:r>
        <w:t>old</w:t>
      </w:r>
    </w:p>
    <w:p w:rsidR="006A5C86" w:rsidRDefault="006A5C86" w:rsidP="006A5C86"/>
    <w:p w:rsidR="006A5C86" w:rsidRDefault="00A72FF1" w:rsidP="006A5C86">
      <w:r>
        <w:rPr>
          <w:noProof/>
        </w:rPr>
        <w:drawing>
          <wp:inline distT="0" distB="0" distL="0" distR="0" wp14:anchorId="1A99BC55" wp14:editId="7013731A">
            <wp:extent cx="2560815" cy="2647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0058" cy="2657507"/>
                    </a:xfrm>
                    <a:prstGeom prst="rect">
                      <a:avLst/>
                    </a:prstGeom>
                  </pic:spPr>
                </pic:pic>
              </a:graphicData>
            </a:graphic>
          </wp:inline>
        </w:drawing>
      </w:r>
      <w:r>
        <w:rPr>
          <w:noProof/>
        </w:rPr>
        <w:drawing>
          <wp:inline distT="0" distB="0" distL="0" distR="0" wp14:anchorId="5236B139" wp14:editId="1B267BFE">
            <wp:extent cx="2543175" cy="264954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3070" cy="2659853"/>
                    </a:xfrm>
                    <a:prstGeom prst="rect">
                      <a:avLst/>
                    </a:prstGeom>
                  </pic:spPr>
                </pic:pic>
              </a:graphicData>
            </a:graphic>
          </wp:inline>
        </w:drawing>
      </w:r>
    </w:p>
    <w:p w:rsidR="006A5C86" w:rsidRDefault="006A5C86" w:rsidP="006A5C86"/>
    <w:p w:rsidR="006A5C86" w:rsidRDefault="006A5C86" w:rsidP="006A5C86">
      <w:pPr>
        <w:pStyle w:val="Heading2"/>
      </w:pPr>
      <w:r>
        <w:t>Opening and Closing</w:t>
      </w:r>
    </w:p>
    <w:p w:rsidR="006A5C86" w:rsidRPr="00A72FF1" w:rsidRDefault="006A5C86" w:rsidP="00A72FF1">
      <w:pPr>
        <w:tabs>
          <w:tab w:val="left" w:pos="3480"/>
        </w:tabs>
      </w:pPr>
    </w:p>
    <w:p w:rsidR="006A5C86" w:rsidRDefault="00A72FF1" w:rsidP="006A5C86">
      <w:r>
        <w:rPr>
          <w:noProof/>
        </w:rPr>
        <w:drawing>
          <wp:inline distT="0" distB="0" distL="0" distR="0" wp14:anchorId="15B92C65" wp14:editId="2F4C1C5A">
            <wp:extent cx="2495550"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4473" cy="2619182"/>
                    </a:xfrm>
                    <a:prstGeom prst="rect">
                      <a:avLst/>
                    </a:prstGeom>
                  </pic:spPr>
                </pic:pic>
              </a:graphicData>
            </a:graphic>
          </wp:inline>
        </w:drawing>
      </w:r>
      <w:r>
        <w:rPr>
          <w:noProof/>
        </w:rPr>
        <w:drawing>
          <wp:inline distT="0" distB="0" distL="0" distR="0" wp14:anchorId="6218A7C2" wp14:editId="055C9124">
            <wp:extent cx="2505075" cy="260489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8036" cy="2618376"/>
                    </a:xfrm>
                    <a:prstGeom prst="rect">
                      <a:avLst/>
                    </a:prstGeom>
                  </pic:spPr>
                </pic:pic>
              </a:graphicData>
            </a:graphic>
          </wp:inline>
        </w:drawing>
      </w:r>
    </w:p>
    <w:p w:rsidR="006A5C86" w:rsidRDefault="006A5C86" w:rsidP="006A5C86"/>
    <w:p w:rsidR="006A5C86" w:rsidRDefault="006A5C86" w:rsidP="006A5C86"/>
    <w:p w:rsidR="006A5C86" w:rsidRDefault="006A5C86" w:rsidP="006A5C86">
      <w:pPr>
        <w:rPr>
          <w:rFonts w:asciiTheme="majorHAnsi" w:eastAsiaTheme="majorEastAsia" w:hAnsiTheme="majorHAnsi" w:cstheme="majorBidi"/>
          <w:color w:val="2E74B5" w:themeColor="accent1" w:themeShade="BF"/>
          <w:sz w:val="26"/>
          <w:szCs w:val="26"/>
        </w:rPr>
      </w:pPr>
      <w:r>
        <w:br w:type="page"/>
      </w:r>
    </w:p>
    <w:p w:rsidR="006A5C86" w:rsidRDefault="006A5C86" w:rsidP="006A5C86">
      <w:pPr>
        <w:pStyle w:val="Heading2"/>
      </w:pPr>
      <w:r>
        <w:lastRenderedPageBreak/>
        <w:t>Connected Components</w:t>
      </w:r>
    </w:p>
    <w:p w:rsidR="006A5C86" w:rsidRDefault="006A5C86" w:rsidP="006A5C86"/>
    <w:p w:rsidR="006A5C86" w:rsidRDefault="006A5C86" w:rsidP="006A5C86">
      <w:r>
        <w:t xml:space="preserve">Finally, I used </w:t>
      </w:r>
      <w:proofErr w:type="spellStart"/>
      <w:r>
        <w:t>findCountours</w:t>
      </w:r>
      <w:proofErr w:type="spellEnd"/>
      <w:r>
        <w:t xml:space="preserve"> to get the extreme outer contours and save all points for drawing later.  I then created an empty array of zeros of the same size of the original image using the </w:t>
      </w:r>
      <w:proofErr w:type="spellStart"/>
      <w:r>
        <w:t>numpy</w:t>
      </w:r>
      <w:proofErr w:type="spellEnd"/>
      <w:r>
        <w:t xml:space="preserve"> function zeros and then filled this array using </w:t>
      </w:r>
      <w:proofErr w:type="spellStart"/>
      <w:r>
        <w:t>drawContours</w:t>
      </w:r>
      <w:proofErr w:type="spellEnd"/>
      <w:r>
        <w:t xml:space="preserve">.  The function </w:t>
      </w:r>
      <w:proofErr w:type="spellStart"/>
      <w:r>
        <w:t>randint</w:t>
      </w:r>
      <w:proofErr w:type="spellEnd"/>
      <w:r>
        <w:t xml:space="preserve"> was used to generate random colors for the different connected components.</w:t>
      </w:r>
    </w:p>
    <w:p w:rsidR="006A5C86" w:rsidRDefault="006A5C86" w:rsidP="006A5C86"/>
    <w:p w:rsidR="006A5C86" w:rsidRDefault="00BA0ED4" w:rsidP="006A5C86">
      <w:r>
        <w:rPr>
          <w:noProof/>
        </w:rPr>
        <w:drawing>
          <wp:inline distT="0" distB="0" distL="0" distR="0" wp14:anchorId="60E83518" wp14:editId="024072B5">
            <wp:extent cx="5756639" cy="601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1606" cy="6024994"/>
                    </a:xfrm>
                    <a:prstGeom prst="rect">
                      <a:avLst/>
                    </a:prstGeom>
                  </pic:spPr>
                </pic:pic>
              </a:graphicData>
            </a:graphic>
          </wp:inline>
        </w:drawing>
      </w:r>
    </w:p>
    <w:p w:rsidR="006A5C86" w:rsidRDefault="006A5C86" w:rsidP="006A5C86"/>
    <w:p w:rsidR="00A72FF1" w:rsidRDefault="00A72FF1">
      <w:r>
        <w:br w:type="page"/>
      </w:r>
    </w:p>
    <w:p w:rsidR="00A72FF1" w:rsidRDefault="00BA0ED4" w:rsidP="00A72FF1">
      <w:pPr>
        <w:pStyle w:val="Heading1"/>
      </w:pPr>
      <w:r>
        <w:lastRenderedPageBreak/>
        <w:t>3</w:t>
      </w:r>
      <w:r w:rsidRPr="00BA0ED4">
        <w:rPr>
          <w:vertAlign w:val="superscript"/>
        </w:rPr>
        <w:t>rd</w:t>
      </w:r>
      <w:r w:rsidR="00A72FF1">
        <w:t xml:space="preserve"> Image: e030.png</w:t>
      </w:r>
    </w:p>
    <w:p w:rsidR="00A72FF1" w:rsidRDefault="00A72FF1" w:rsidP="00A72FF1"/>
    <w:p w:rsidR="00A72FF1" w:rsidRDefault="00A72FF1" w:rsidP="00A72FF1">
      <w:r>
        <w:t>For the second image I created a binary from the original my thresholding with a threshold of 128 and a max value of 255.  I then opened the image with an ellipse of size (30,30), and then closed it with an ellipse of size (1,1).  Results shown below:</w:t>
      </w:r>
    </w:p>
    <w:p w:rsidR="00A72FF1" w:rsidRDefault="00A72FF1" w:rsidP="00A72FF1"/>
    <w:p w:rsidR="00A72FF1" w:rsidRDefault="00A72FF1" w:rsidP="00A72FF1">
      <w:pPr>
        <w:pStyle w:val="Heading2"/>
      </w:pPr>
      <w:r>
        <w:t>Original and Thres</w:t>
      </w:r>
      <w:r w:rsidR="000A001B">
        <w:t>h</w:t>
      </w:r>
      <w:bookmarkStart w:id="0" w:name="_GoBack"/>
      <w:bookmarkEnd w:id="0"/>
      <w:r>
        <w:t>old</w:t>
      </w:r>
    </w:p>
    <w:p w:rsidR="00A72FF1" w:rsidRDefault="00A72FF1" w:rsidP="00A72FF1"/>
    <w:p w:rsidR="00A72FF1" w:rsidRDefault="00A72FF1" w:rsidP="00A72FF1">
      <w:r>
        <w:rPr>
          <w:noProof/>
        </w:rPr>
        <w:drawing>
          <wp:inline distT="0" distB="0" distL="0" distR="0" wp14:anchorId="3564F036" wp14:editId="7C601F5B">
            <wp:extent cx="2541152" cy="2667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9265" cy="2675514"/>
                    </a:xfrm>
                    <a:prstGeom prst="rect">
                      <a:avLst/>
                    </a:prstGeom>
                  </pic:spPr>
                </pic:pic>
              </a:graphicData>
            </a:graphic>
          </wp:inline>
        </w:drawing>
      </w:r>
      <w:r>
        <w:rPr>
          <w:noProof/>
        </w:rPr>
        <w:drawing>
          <wp:inline distT="0" distB="0" distL="0" distR="0" wp14:anchorId="0E9FDACD" wp14:editId="25999DF3">
            <wp:extent cx="2564984" cy="26670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4892" cy="2677302"/>
                    </a:xfrm>
                    <a:prstGeom prst="rect">
                      <a:avLst/>
                    </a:prstGeom>
                  </pic:spPr>
                </pic:pic>
              </a:graphicData>
            </a:graphic>
          </wp:inline>
        </w:drawing>
      </w:r>
    </w:p>
    <w:p w:rsidR="00A72FF1" w:rsidRDefault="00A72FF1" w:rsidP="00A72FF1"/>
    <w:p w:rsidR="00A72FF1" w:rsidRDefault="00A72FF1" w:rsidP="00A72FF1">
      <w:pPr>
        <w:pStyle w:val="Heading2"/>
      </w:pPr>
      <w:r>
        <w:t>Opening and Closing</w:t>
      </w:r>
    </w:p>
    <w:p w:rsidR="00A72FF1" w:rsidRPr="00A72FF1" w:rsidRDefault="00A72FF1" w:rsidP="00A72FF1">
      <w:pPr>
        <w:tabs>
          <w:tab w:val="left" w:pos="3480"/>
        </w:tabs>
      </w:pPr>
    </w:p>
    <w:p w:rsidR="00A72FF1" w:rsidRDefault="00A72FF1" w:rsidP="00A72FF1">
      <w:r>
        <w:rPr>
          <w:noProof/>
        </w:rPr>
        <w:drawing>
          <wp:inline distT="0" distB="0" distL="0" distR="0" wp14:anchorId="114D44F4" wp14:editId="5C5AF7AA">
            <wp:extent cx="2524125" cy="2624516"/>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30406" cy="2631047"/>
                    </a:xfrm>
                    <a:prstGeom prst="rect">
                      <a:avLst/>
                    </a:prstGeom>
                  </pic:spPr>
                </pic:pic>
              </a:graphicData>
            </a:graphic>
          </wp:inline>
        </w:drawing>
      </w:r>
      <w:r>
        <w:rPr>
          <w:noProof/>
        </w:rPr>
        <w:drawing>
          <wp:inline distT="0" distB="0" distL="0" distR="0" wp14:anchorId="28DC2959" wp14:editId="212B0716">
            <wp:extent cx="2565981" cy="2628331"/>
            <wp:effectExtent l="0" t="0" r="635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79135" cy="2641805"/>
                    </a:xfrm>
                    <a:prstGeom prst="rect">
                      <a:avLst/>
                    </a:prstGeom>
                  </pic:spPr>
                </pic:pic>
              </a:graphicData>
            </a:graphic>
          </wp:inline>
        </w:drawing>
      </w:r>
    </w:p>
    <w:p w:rsidR="00A72FF1" w:rsidRDefault="00A72FF1" w:rsidP="00A72FF1"/>
    <w:p w:rsidR="00A72FF1" w:rsidRDefault="00A72FF1" w:rsidP="00A72FF1"/>
    <w:p w:rsidR="00A72FF1" w:rsidRDefault="00A72FF1" w:rsidP="00A72FF1">
      <w:pPr>
        <w:rPr>
          <w:rFonts w:asciiTheme="majorHAnsi" w:eastAsiaTheme="majorEastAsia" w:hAnsiTheme="majorHAnsi" w:cstheme="majorBidi"/>
          <w:color w:val="2E74B5" w:themeColor="accent1" w:themeShade="BF"/>
          <w:sz w:val="26"/>
          <w:szCs w:val="26"/>
        </w:rPr>
      </w:pPr>
      <w:r>
        <w:br w:type="page"/>
      </w:r>
    </w:p>
    <w:p w:rsidR="00A72FF1" w:rsidRDefault="00A72FF1" w:rsidP="00A72FF1">
      <w:pPr>
        <w:pStyle w:val="Heading2"/>
      </w:pPr>
      <w:r>
        <w:lastRenderedPageBreak/>
        <w:t>Connected Components</w:t>
      </w:r>
    </w:p>
    <w:p w:rsidR="00A72FF1" w:rsidRDefault="00A72FF1" w:rsidP="00A72FF1"/>
    <w:p w:rsidR="00A72FF1" w:rsidRDefault="00A72FF1" w:rsidP="00A72FF1">
      <w:r>
        <w:t xml:space="preserve">Finally, I used </w:t>
      </w:r>
      <w:proofErr w:type="spellStart"/>
      <w:r>
        <w:t>findCountours</w:t>
      </w:r>
      <w:proofErr w:type="spellEnd"/>
      <w:r>
        <w:t xml:space="preserve"> to get the extreme outer contours and save all points for drawing later.  I then created an empty array of zeros of the same size of the original image using the </w:t>
      </w:r>
      <w:proofErr w:type="spellStart"/>
      <w:r>
        <w:t>numpy</w:t>
      </w:r>
      <w:proofErr w:type="spellEnd"/>
      <w:r>
        <w:t xml:space="preserve"> function zeros and then filled this array using </w:t>
      </w:r>
      <w:proofErr w:type="spellStart"/>
      <w:r>
        <w:t>drawContours</w:t>
      </w:r>
      <w:proofErr w:type="spellEnd"/>
      <w:r>
        <w:t xml:space="preserve">.  The function </w:t>
      </w:r>
      <w:proofErr w:type="spellStart"/>
      <w:r>
        <w:t>randint</w:t>
      </w:r>
      <w:proofErr w:type="spellEnd"/>
      <w:r>
        <w:t xml:space="preserve"> was used to generate random colors for the different connected components.</w:t>
      </w:r>
    </w:p>
    <w:p w:rsidR="00A72FF1" w:rsidRDefault="00A72FF1" w:rsidP="00A72FF1"/>
    <w:p w:rsidR="00A72FF1" w:rsidRDefault="00A72FF1" w:rsidP="00A72FF1">
      <w:r>
        <w:rPr>
          <w:noProof/>
        </w:rPr>
        <w:drawing>
          <wp:inline distT="0" distB="0" distL="0" distR="0" wp14:anchorId="0ABBA2F9" wp14:editId="5B67E4FA">
            <wp:extent cx="6137194" cy="6381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39883" cy="6384546"/>
                    </a:xfrm>
                    <a:prstGeom prst="rect">
                      <a:avLst/>
                    </a:prstGeom>
                  </pic:spPr>
                </pic:pic>
              </a:graphicData>
            </a:graphic>
          </wp:inline>
        </w:drawing>
      </w:r>
    </w:p>
    <w:p w:rsidR="00BF6DA1" w:rsidRDefault="00BF6DA1" w:rsidP="00657D43"/>
    <w:sectPr w:rsidR="00BF6DA1" w:rsidSect="00BF6DA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43"/>
    <w:rsid w:val="000A001B"/>
    <w:rsid w:val="00657D43"/>
    <w:rsid w:val="006A5C86"/>
    <w:rsid w:val="008449D9"/>
    <w:rsid w:val="00A72FF1"/>
    <w:rsid w:val="00BA0ED4"/>
    <w:rsid w:val="00B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1A40C"/>
  <w15:chartTrackingRefBased/>
  <w15:docId w15:val="{BF325425-356D-465F-A662-A710496A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BF6DA1"/>
    <w:rPr>
      <w:rFonts w:eastAsiaTheme="minorEastAsia"/>
    </w:rPr>
  </w:style>
  <w:style w:type="character" w:customStyle="1" w:styleId="NoSpacingChar">
    <w:name w:val="No Spacing Char"/>
    <w:basedOn w:val="DefaultParagraphFont"/>
    <w:link w:val="NoSpacing"/>
    <w:uiPriority w:val="1"/>
    <w:rsid w:val="00BF6DA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ith%20Mikoleit\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In this assignment I used the OpenCV package for Python to find the connected components of several MRI generated images of the liver and kidneys.  All functions referenced are from the OpenCV and Numpy Packages.</Abstract>
  <CompanyAddress/>
  <CompanyPhone/>
  <CompanyFax/>
  <CompanyEmail>UW# 1468441</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ABCB3548-8239-420F-9FC6-E88865C84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34</TotalTime>
  <Pages>7</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EE596 Homework 1</dc:subject>
  <dc:creator>Keith Mikoleit</dc:creator>
  <cp:keywords/>
  <dc:description/>
  <cp:lastModifiedBy>Keith Mikoleit</cp:lastModifiedBy>
  <cp:revision>5</cp:revision>
  <dcterms:created xsi:type="dcterms:W3CDTF">2015-10-09T18:21:00Z</dcterms:created>
  <dcterms:modified xsi:type="dcterms:W3CDTF">2015-10-09T18:55:00Z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